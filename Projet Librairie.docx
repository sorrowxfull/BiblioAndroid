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E29" w:rsidRDefault="00800E29">
      <w:r>
        <w:t>Expression des besoins :</w:t>
      </w:r>
    </w:p>
    <w:p w:rsidR="00D122C8" w:rsidRDefault="00D122C8">
      <w:r>
        <w:t>Nous disposons tous aujourd’hui d’une bibliothèque plus ou moins fournie. Pouvoir s’y retrouver parmi tous nos ouvrages et se souvenir de ces derniers, devient vite compliqué. Il faudrait un outil capable de répertorier sa bibliothèque, facilement, et permettant de se souvenir de ses emprunts, ses lectures inachevées ainsi que les collections complètes dont on dispose.</w:t>
      </w:r>
    </w:p>
    <w:p w:rsidR="008A658D" w:rsidRDefault="008A658D"/>
    <w:p w:rsidR="00216D2E" w:rsidRDefault="00BC3106">
      <w:r>
        <w:t>Notre besoin est d’avoir</w:t>
      </w:r>
      <w:r w:rsidR="00800E29">
        <w:t xml:space="preserve"> une application de gestion de bibliothèque</w:t>
      </w:r>
      <w:r w:rsidR="000229F0">
        <w:t xml:space="preserve"> que l’on nommera Mystilib</w:t>
      </w:r>
      <w:r w:rsidR="00800E29">
        <w:t>. Le but est de répertorier les livres dont dispose un utilisateur, d</w:t>
      </w:r>
      <w:r w:rsidR="00C71C6A">
        <w:t>e pouvoir les catégoriser, suivre l’avancement d’une collection et de programmer des ale</w:t>
      </w:r>
      <w:r w:rsidR="00B9230D">
        <w:t>rtes sur ses emprunts</w:t>
      </w:r>
      <w:r w:rsidR="004F3045">
        <w:t>. Le tout sur une application sobre sur smartphone.</w:t>
      </w:r>
    </w:p>
    <w:p w:rsidR="008E166F" w:rsidRDefault="004F3045">
      <w:r>
        <w:t xml:space="preserve">L’interface permettra donc de créer plusieurs profils. Sur un profil d’utilisation de l’application on retrouvera la configuration de la bibliothèque liée au profil. </w:t>
      </w:r>
      <w:r w:rsidR="006F66CD">
        <w:t>Un profil peut être renommé, supprimé et dupliqué.</w:t>
      </w:r>
    </w:p>
    <w:p w:rsidR="008E166F" w:rsidRDefault="00265B4A">
      <w:r>
        <w:t>On pourra créer un répertoire</w:t>
      </w:r>
      <w:r w:rsidR="00D61C16">
        <w:t xml:space="preserve">. Le répertoire </w:t>
      </w:r>
      <w:r w:rsidR="004F3045">
        <w:t>ne comporte qu’un nom.</w:t>
      </w:r>
      <w:r w:rsidR="00D61C16">
        <w:t xml:space="preserve"> Un répertoire </w:t>
      </w:r>
      <w:r w:rsidR="006F66CD">
        <w:t>peut être renommée et supprimée, ce qui engendre la suppression des livres qui peuvent lui être rattachés.</w:t>
      </w:r>
      <w:r w:rsidR="00D61C16">
        <w:t xml:space="preserve"> On peut rajouter un répertoire dans un autre répertoire</w:t>
      </w:r>
      <w:r w:rsidR="00FB720E">
        <w:t xml:space="preserve">, mais on ne pourra aller que jusqu’à deux niveaux (exemple : </w:t>
      </w:r>
      <w:r w:rsidR="00D61C16">
        <w:t>Rép1</w:t>
      </w:r>
      <w:r w:rsidR="00FB720E">
        <w:t xml:space="preserve"> –</w:t>
      </w:r>
      <w:r w:rsidR="00D61C16">
        <w:t xml:space="preserve"> Rép</w:t>
      </w:r>
      <w:r w:rsidR="00FB720E">
        <w:t>2 – Livres).</w:t>
      </w:r>
    </w:p>
    <w:p w:rsidR="001643CC" w:rsidRDefault="00FC4D1F">
      <w:r>
        <w:t xml:space="preserve">Sous un répertoire </w:t>
      </w:r>
      <w:r w:rsidR="00265B4A">
        <w:t xml:space="preserve">ou directement à la racine de son arborescence de bibliothèque, </w:t>
      </w:r>
      <w:r w:rsidR="004F3045">
        <w:t xml:space="preserve">on peut ajouter plusieurs livres. Lors de l’ajout d’un livre, une API contenant une grande variété de livre ajouté à l’application lui permettra d’avoir des suggestions d’ajout de livre en fonction de ce qu’il a commencé à taper. Il peut cependant ne </w:t>
      </w:r>
      <w:r w:rsidR="006F66CD">
        <w:t>pas en tenir compte et renseigner</w:t>
      </w:r>
      <w:r w:rsidR="004F3045">
        <w:t xml:space="preserve"> le nom qu’il souha</w:t>
      </w:r>
      <w:r w:rsidR="001643CC">
        <w:t>ite. Le livre peut être modifié et supprimé.</w:t>
      </w:r>
    </w:p>
    <w:p w:rsidR="00216D2E" w:rsidRDefault="008E166F">
      <w:r>
        <w:t xml:space="preserve">Il y a plusieurs options concernant un livre. </w:t>
      </w:r>
      <w:r w:rsidR="007506FD">
        <w:br/>
      </w:r>
      <w:r>
        <w:t xml:space="preserve">Tout d’abord, le livre </w:t>
      </w:r>
      <w:r w:rsidR="00B9230D">
        <w:t xml:space="preserve">a </w:t>
      </w:r>
      <w:r w:rsidR="00BB4D43">
        <w:t>plusieurs états possibles</w:t>
      </w:r>
      <w:r w:rsidR="00B9230D">
        <w:t xml:space="preserve">. Il peut être acquis, non acquis ou emprunté. Ceci sera visible via un logo juste à côté du livre. Acquis permet de savoir que l’utilisateur a acheté le livre. Non acquis qu’il n’en dispose pas encore dans sa collection. Et emprunté indique que le livre a été emprunté à une bibliothèque. </w:t>
      </w:r>
      <w:r w:rsidR="00B9230D">
        <w:br/>
        <w:t>Il aura ensuite un autre indicateur, le livre pourra être terminé, en cours de lecture ou non lue. Ceci sera visible par rapport à la couleur du livre.  Un livre terminé a donc été lue et sera écrit en vert. En cours de lecture, le livre sera écrit en jaune. Et non lue en noir.</w:t>
      </w:r>
      <w:r w:rsidR="00B9230D">
        <w:br/>
      </w:r>
      <w:r>
        <w:t xml:space="preserve">Il peut rajouter aussi </w:t>
      </w:r>
      <w:r w:rsidR="007506FD">
        <w:t>une alerte planifiée</w:t>
      </w:r>
      <w:r>
        <w:t xml:space="preserve"> à une date et une heure. L’application lui enverra une alerte à cette date donnée</w:t>
      </w:r>
      <w:r w:rsidR="00607F95">
        <w:t xml:space="preserve"> avec la notification programmée</w:t>
      </w:r>
      <w:r>
        <w:t>. Cela peut être utile</w:t>
      </w:r>
      <w:r w:rsidR="00D4726C">
        <w:t xml:space="preserve"> pour les</w:t>
      </w:r>
      <w:r>
        <w:t xml:space="preserve"> retour d’emprunts.</w:t>
      </w:r>
      <w:r w:rsidR="007506FD">
        <w:t xml:space="preserve"> L’alerte peut être modifiée ou supprimée.</w:t>
      </w:r>
      <w:r w:rsidR="007506FD">
        <w:br/>
      </w:r>
      <w:r>
        <w:t>Il peut aussi not</w:t>
      </w:r>
      <w:r w:rsidR="008A207E">
        <w:t>er ses livres, de 1 à 5 étoiles. La note peut être modifiée.</w:t>
      </w:r>
      <w:r w:rsidR="008A207E">
        <w:br/>
        <w:t xml:space="preserve">Il peut </w:t>
      </w:r>
      <w:r>
        <w:t>ajouter une note personnelle sur un livre.</w:t>
      </w:r>
      <w:r w:rsidR="007506FD">
        <w:t xml:space="preserve"> </w:t>
      </w:r>
      <w:r w:rsidR="008A207E">
        <w:t>La note peut être modifiée ou supprimée.</w:t>
      </w:r>
    </w:p>
    <w:p w:rsidR="00FE4B38" w:rsidRDefault="00FE4B38">
      <w:r>
        <w:t>L’utilisateur peut faire une recherche par titre de ses livres. Cela lui retourne les répertoires et/ou livres correspondants.</w:t>
      </w:r>
      <w:bookmarkStart w:id="0" w:name="_GoBack"/>
      <w:bookmarkEnd w:id="0"/>
    </w:p>
    <w:p w:rsidR="00AC25C0" w:rsidRDefault="00AC25C0">
      <w:r>
        <w:t xml:space="preserve">Après la modification d’un profil, il pourra le sauvegarder. Ces données seront </w:t>
      </w:r>
      <w:r w:rsidR="00F84524">
        <w:t>sauvegardées</w:t>
      </w:r>
      <w:r>
        <w:t xml:space="preserve"> sur une BDD en ligne mais aussi en local.</w:t>
      </w:r>
    </w:p>
    <w:sectPr w:rsidR="00AC25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D31"/>
    <w:rsid w:val="000229F0"/>
    <w:rsid w:val="000D641B"/>
    <w:rsid w:val="000E0D31"/>
    <w:rsid w:val="001643CC"/>
    <w:rsid w:val="00216D2E"/>
    <w:rsid w:val="002300D0"/>
    <w:rsid w:val="00265B4A"/>
    <w:rsid w:val="002671A1"/>
    <w:rsid w:val="00310056"/>
    <w:rsid w:val="00315299"/>
    <w:rsid w:val="004F3045"/>
    <w:rsid w:val="00607F95"/>
    <w:rsid w:val="006F66CD"/>
    <w:rsid w:val="007506FD"/>
    <w:rsid w:val="0075148E"/>
    <w:rsid w:val="00800E29"/>
    <w:rsid w:val="008A207E"/>
    <w:rsid w:val="008A658D"/>
    <w:rsid w:val="008E166F"/>
    <w:rsid w:val="00AC25C0"/>
    <w:rsid w:val="00B9230D"/>
    <w:rsid w:val="00BB4D43"/>
    <w:rsid w:val="00BC3106"/>
    <w:rsid w:val="00C71C6A"/>
    <w:rsid w:val="00CC6F2E"/>
    <w:rsid w:val="00D122C8"/>
    <w:rsid w:val="00D4726C"/>
    <w:rsid w:val="00D61C16"/>
    <w:rsid w:val="00E93957"/>
    <w:rsid w:val="00F84524"/>
    <w:rsid w:val="00FB720E"/>
    <w:rsid w:val="00FC4D1F"/>
    <w:rsid w:val="00FE4B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27F6"/>
  <w15:chartTrackingRefBased/>
  <w15:docId w15:val="{9F771D11-0A50-46F0-9024-2A41D3611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CDFE1B42</Template>
  <TotalTime>142</TotalTime>
  <Pages>1</Pages>
  <Words>468</Words>
  <Characters>2579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IUT de Valence - UGA</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Aymard</dc:creator>
  <cp:keywords/>
  <dc:description/>
  <cp:lastModifiedBy>Hugo Aymard</cp:lastModifiedBy>
  <cp:revision>28</cp:revision>
  <dcterms:created xsi:type="dcterms:W3CDTF">2020-01-23T17:21:00Z</dcterms:created>
  <dcterms:modified xsi:type="dcterms:W3CDTF">2020-01-24T14:23:00Z</dcterms:modified>
</cp:coreProperties>
</file>